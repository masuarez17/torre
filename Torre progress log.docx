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41C6" w14:textId="70872050" w:rsidR="00847944" w:rsidRDefault="00115E48" w:rsidP="00756402">
      <w:pPr>
        <w:rPr>
          <w:rFonts w:cs="Arial"/>
          <w:b/>
          <w:noProof/>
          <w:color w:val="808080" w:themeColor="background1" w:themeShade="80"/>
          <w:sz w:val="36"/>
        </w:rPr>
      </w:pPr>
      <w:r>
        <w:rPr>
          <w:rFonts w:cs="Arial"/>
          <w:b/>
          <w:noProof/>
          <w:color w:val="808080" w:themeColor="background1" w:themeShade="80"/>
          <w:sz w:val="36"/>
        </w:rPr>
        <w:t>TORRE PROCESS LOG</w:t>
      </w:r>
    </w:p>
    <w:p w14:paraId="48DFFDFB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520"/>
        <w:gridCol w:w="1980"/>
        <w:gridCol w:w="2965"/>
      </w:tblGrid>
      <w:tr w:rsidR="00F025C9" w:rsidRPr="00F025C9" w14:paraId="39287E52" w14:textId="77777777" w:rsidTr="00F025C9">
        <w:trPr>
          <w:trHeight w:val="432"/>
        </w:trPr>
        <w:tc>
          <w:tcPr>
            <w:tcW w:w="2155" w:type="dxa"/>
            <w:shd w:val="clear" w:color="auto" w:fill="EAEEF3"/>
            <w:vAlign w:val="center"/>
          </w:tcPr>
          <w:p w14:paraId="541F50BD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290" w:type="dxa"/>
            <w:gridSpan w:val="3"/>
            <w:vAlign w:val="center"/>
          </w:tcPr>
          <w:p w14:paraId="5069323C" w14:textId="597DE5D8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Torre</w:t>
            </w:r>
          </w:p>
        </w:tc>
        <w:tc>
          <w:tcPr>
            <w:tcW w:w="1980" w:type="dxa"/>
            <w:shd w:val="clear" w:color="auto" w:fill="EAEEF3"/>
            <w:vAlign w:val="center"/>
          </w:tcPr>
          <w:p w14:paraId="6EB8FDE3" w14:textId="26BB9B9C" w:rsidR="00F025C9" w:rsidRPr="00F025C9" w:rsidRDefault="00115E48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DEVELOPER</w:t>
            </w:r>
          </w:p>
        </w:tc>
        <w:tc>
          <w:tcPr>
            <w:tcW w:w="2965" w:type="dxa"/>
            <w:vAlign w:val="center"/>
          </w:tcPr>
          <w:p w14:paraId="49F0E25A" w14:textId="4CD349EE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Marcos Suarez</w:t>
            </w:r>
          </w:p>
        </w:tc>
      </w:tr>
      <w:tr w:rsidR="00F025C9" w:rsidRPr="00F025C9" w14:paraId="2114760F" w14:textId="77777777" w:rsidTr="00F025C9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2DC004F6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vAlign w:val="center"/>
          </w:tcPr>
          <w:p w14:paraId="3A8B1999" w14:textId="19AF3EC7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2129" w:type="dxa"/>
            <w:shd w:val="clear" w:color="auto" w:fill="F2F2F2" w:themeFill="background1" w:themeFillShade="F2"/>
            <w:vAlign w:val="center"/>
          </w:tcPr>
          <w:p w14:paraId="0561E052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520" w:type="dxa"/>
            <w:vAlign w:val="center"/>
          </w:tcPr>
          <w:p w14:paraId="16E7662F" w14:textId="7BCC90CE" w:rsidR="00F025C9" w:rsidRPr="00F025C9" w:rsidRDefault="00115E48" w:rsidP="00F025C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24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05</w:t>
            </w:r>
            <w:r w:rsid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2021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4647DBFC" w14:textId="77777777" w:rsidR="00F025C9" w:rsidRPr="00F025C9" w:rsidRDefault="00F025C9" w:rsidP="00F025C9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vAlign w:val="center"/>
          </w:tcPr>
          <w:p w14:paraId="4DCF3441" w14:textId="77777777" w:rsidR="00F025C9" w:rsidRPr="00F025C9" w:rsidRDefault="00F025C9" w:rsidP="00F025C9">
            <w:pPr>
              <w:jc w:val="center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0%</w:t>
            </w:r>
          </w:p>
        </w:tc>
      </w:tr>
    </w:tbl>
    <w:p w14:paraId="2901EC20" w14:textId="77777777" w:rsidR="00F025C9" w:rsidRPr="00F025C9" w:rsidRDefault="00F025C9" w:rsidP="00756402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p w14:paraId="49CC56D3" w14:textId="77777777" w:rsidR="00B460B2" w:rsidRPr="00B460B2" w:rsidRDefault="00B460B2" w:rsidP="00587470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39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806"/>
        <w:gridCol w:w="2559"/>
        <w:gridCol w:w="2700"/>
        <w:gridCol w:w="1530"/>
        <w:gridCol w:w="1800"/>
      </w:tblGrid>
      <w:tr w:rsidR="00115E48" w:rsidRPr="00B460B2" w14:paraId="13613D20" w14:textId="77777777" w:rsidTr="00115E48">
        <w:trPr>
          <w:trHeight w:val="528"/>
        </w:trPr>
        <w:tc>
          <w:tcPr>
            <w:tcW w:w="5806" w:type="dxa"/>
            <w:shd w:val="clear" w:color="000000" w:fill="222B35"/>
            <w:vAlign w:val="center"/>
            <w:hideMark/>
          </w:tcPr>
          <w:p w14:paraId="0AFC31D6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2559" w:type="dxa"/>
            <w:shd w:val="clear" w:color="000000" w:fill="44546A"/>
            <w:vAlign w:val="center"/>
            <w:hideMark/>
          </w:tcPr>
          <w:p w14:paraId="008F4B75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2700" w:type="dxa"/>
            <w:shd w:val="clear" w:color="000000" w:fill="44546A"/>
            <w:vAlign w:val="center"/>
            <w:hideMark/>
          </w:tcPr>
          <w:p w14:paraId="144E7776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1530" w:type="dxa"/>
            <w:shd w:val="clear" w:color="000000" w:fill="333F4F"/>
            <w:vAlign w:val="center"/>
            <w:hideMark/>
          </w:tcPr>
          <w:p w14:paraId="2149A6F0" w14:textId="4B0A1E4A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  <w:t xml:space="preserve">in </w:t>
            </w:r>
            <w:r>
              <w:rPr>
                <w:rFonts w:eastAsia="Times New Roman" w:cs="Calibri"/>
                <w:color w:val="FFFFFF"/>
              </w:rPr>
              <w:t>minutes</w:t>
            </w:r>
          </w:p>
        </w:tc>
        <w:tc>
          <w:tcPr>
            <w:tcW w:w="1800" w:type="dxa"/>
            <w:shd w:val="clear" w:color="000000" w:fill="333F4F"/>
            <w:vAlign w:val="center"/>
          </w:tcPr>
          <w:p w14:paraId="21960597" w14:textId="77777777" w:rsidR="00115E48" w:rsidRPr="00B460B2" w:rsidRDefault="00115E48" w:rsidP="00F025C9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w:rsidR="00115E48" w:rsidRPr="00B460B2" w14:paraId="126867A1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D69F1E7" w14:textId="226E0590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the Vue project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0E4417C0" w14:textId="0B61462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13:00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654FEB7D" w14:textId="43ECDF2B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460A0E96" w14:textId="23FA7461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0ADE6F81" w14:textId="01E513D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15E48" w:rsidRPr="00B460B2" w14:paraId="747FD4FB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53385540" w14:textId="226F6C9E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Setting up Tailwind</w:t>
            </w:r>
            <w:r w:rsidR="00AA5C51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>C</w:t>
            </w:r>
            <w:r w:rsidR="00122CD9">
              <w:rPr>
                <w:rFonts w:eastAsia="Times New Roman" w:cs="Calibri"/>
                <w:color w:val="000000"/>
              </w:rPr>
              <w:t>SS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21B0DA3E" w14:textId="7D8F36C1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13:0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8B14535" w14:textId="47BFCBCE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13: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63B8BD12" w14:textId="5A4F7F35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13A4BEF" w14:textId="1C763FDC" w:rsidR="00115E48" w:rsidRPr="00B460B2" w:rsidRDefault="00115E48" w:rsidP="00115E48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7C837BC6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205FD06D" w14:textId="55D12FC1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Design the webpage interface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6CBB2C7" w14:textId="6EE3FA58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13:10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1F963338" w14:textId="5FA0CF72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4:0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6037A44A" w14:textId="2B40169D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51A68685" w14:textId="524AB177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Completed</w:t>
            </w:r>
          </w:p>
        </w:tc>
      </w:tr>
      <w:tr w:rsidR="00122CD9" w:rsidRPr="00B460B2" w14:paraId="1E8024F7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1B15BAE" w14:textId="69D81D1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responsive web design for the page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6CEF009" w14:textId="6D7D9615" w:rsidR="00122CD9" w:rsidRDefault="00122CD9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</w:t>
            </w:r>
            <w:r w:rsidR="00946DB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 w:rsidR="00946DBD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00</w:t>
            </w:r>
          </w:p>
          <w:p w14:paraId="05F3A0FD" w14:textId="0373F620" w:rsidR="00F222EA" w:rsidRDefault="00F222EA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Break</w:t>
            </w:r>
          </w:p>
          <w:p w14:paraId="652A1A6D" w14:textId="58D6F7AF" w:rsidR="00E90051" w:rsidRPr="00B460B2" w:rsidRDefault="00E90051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22/05/2021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039CA62D" w14:textId="12B5D516" w:rsidR="00122CD9" w:rsidRDefault="00456731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22/05/2021 1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8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:00</w:t>
            </w:r>
          </w:p>
          <w:p w14:paraId="64BC6DF4" w14:textId="68106F55" w:rsidR="00F222EA" w:rsidRDefault="00F222EA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Break</w:t>
            </w:r>
          </w:p>
          <w:p w14:paraId="1B44B49D" w14:textId="04180019" w:rsidR="00E90051" w:rsidRPr="00B460B2" w:rsidRDefault="00E90051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 w:rsidR="0059715B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/05/2021 </w:t>
            </w:r>
            <w:r w:rsidR="00F222E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:</w:t>
            </w:r>
            <w:r w:rsidR="00F222EA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5D19A3E" w14:textId="59675D92" w:rsidR="00122CD9" w:rsidRPr="00B460B2" w:rsidRDefault="00F222EA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51700A2" w14:textId="382155E1" w:rsidR="00122CD9" w:rsidRPr="00B460B2" w:rsidRDefault="00E90051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</w:t>
            </w:r>
          </w:p>
        </w:tc>
      </w:tr>
      <w:tr w:rsidR="00122CD9" w:rsidRPr="00B460B2" w14:paraId="2FE0B286" w14:textId="77777777" w:rsidTr="00115E48">
        <w:trPr>
          <w:trHeight w:val="576"/>
        </w:trPr>
        <w:tc>
          <w:tcPr>
            <w:tcW w:w="5806" w:type="dxa"/>
            <w:shd w:val="clear" w:color="auto" w:fill="auto"/>
            <w:vAlign w:val="center"/>
          </w:tcPr>
          <w:p w14:paraId="474D789D" w14:textId="3A61050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Rest API for the App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4B02AE9" w14:textId="5066C38B" w:rsidR="00122CD9" w:rsidRDefault="0059715B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/05/2021 22:45</w:t>
            </w:r>
          </w:p>
          <w:p w14:paraId="490600BA" w14:textId="77777777" w:rsidR="0059715B" w:rsidRDefault="0059715B" w:rsidP="00122CD9">
            <w:pPr>
              <w:rPr>
                <w:rFonts w:cs="Arial"/>
                <w:bCs/>
                <w:noProof/>
                <w:color w:val="000000" w:themeColor="text1"/>
              </w:rPr>
            </w:pPr>
            <w:r>
              <w:rPr>
                <w:rFonts w:cs="Arial"/>
                <w:bCs/>
                <w:noProof/>
                <w:color w:val="000000" w:themeColor="text1"/>
              </w:rPr>
              <w:t>Break</w:t>
            </w:r>
          </w:p>
          <w:p w14:paraId="14862A3D" w14:textId="73567586" w:rsidR="0059715B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23/05/2021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09:00</w:t>
            </w:r>
          </w:p>
        </w:tc>
        <w:tc>
          <w:tcPr>
            <w:tcW w:w="2700" w:type="dxa"/>
            <w:shd w:val="clear" w:color="000000" w:fill="F2F2F2"/>
            <w:vAlign w:val="center"/>
          </w:tcPr>
          <w:p w14:paraId="4F8DB4F9" w14:textId="77777777" w:rsidR="00122CD9" w:rsidRDefault="0059715B" w:rsidP="00122CD9">
            <w:pP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2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3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/05/2021 </w:t>
            </w:r>
            <w:r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>00:00</w:t>
            </w:r>
          </w:p>
          <w:p w14:paraId="3A09C700" w14:textId="77777777" w:rsidR="0059715B" w:rsidRDefault="0059715B" w:rsidP="00122CD9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Break</w:t>
            </w:r>
          </w:p>
          <w:p w14:paraId="7A0F1A89" w14:textId="23A20E94" w:rsidR="0059715B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23/05/2021 11:00</w:t>
            </w:r>
          </w:p>
        </w:tc>
        <w:tc>
          <w:tcPr>
            <w:tcW w:w="1530" w:type="dxa"/>
            <w:shd w:val="clear" w:color="000000" w:fill="EAEEF3"/>
            <w:vAlign w:val="center"/>
          </w:tcPr>
          <w:p w14:paraId="3079E957" w14:textId="00871C68" w:rsidR="00122CD9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195</w:t>
            </w:r>
          </w:p>
        </w:tc>
        <w:tc>
          <w:tcPr>
            <w:tcW w:w="1800" w:type="dxa"/>
            <w:shd w:val="clear" w:color="000000" w:fill="EAEEF3"/>
            <w:vAlign w:val="center"/>
          </w:tcPr>
          <w:p w14:paraId="4FF973EA" w14:textId="1961EB72" w:rsidR="00122CD9" w:rsidRPr="00B460B2" w:rsidRDefault="0059715B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Complete</w:t>
            </w:r>
          </w:p>
        </w:tc>
      </w:tr>
      <w:tr w:rsidR="00122CD9" w:rsidRPr="00B460B2" w14:paraId="171ECA15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EEE1E45" w14:textId="2D6B85A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Test the Torre API routes on postman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99B622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912510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0EBC77D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F4DCF83" w14:textId="6D899C7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6FA8830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614358E5" w14:textId="56809D16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 w:rsidRPr="00AA5C51">
              <w:rPr>
                <w:rFonts w:eastAsia="Times New Roman" w:cs="Calibri"/>
                <w:color w:val="000000"/>
              </w:rPr>
              <w:t>Implement genome search from a search bar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3B2567AA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2506A95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0B9A69F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DE0AF0E" w14:textId="3059D1B8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5F59B483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C1E8B4C" w14:textId="4C87E308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component for genome preview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EB19AA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2E881C4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6B13DB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89A37C1" w14:textId="73C2D1F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74E1FB6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F24869A" w14:textId="57039805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a component for genome display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1715AA6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4AF646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47AC866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0AE2C30" w14:textId="659B7C70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0FABC39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C2F53E5" w14:textId="5FA8A27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rest API routes for video upload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AE4E45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5A198A9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20E6B5A6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DD35F45" w14:textId="2B89AFD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07714CF8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041DFFE6" w14:textId="18151D0B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 the video upload route to upload a video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1C20E91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599E56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6C026B0B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3D181E7" w14:textId="58F4BD53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B8C4754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3864E91" w14:textId="5A6820CA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Make a component to record video from the front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4DD10B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6FD6B65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1B1DDF2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405BF64" w14:textId="664E6DA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52FFBF4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5335BF9" w14:textId="1774FB01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Send both, recorded and prerecorded videos to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06E488B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1E1DB2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50A06AA3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527CD67" w14:textId="6067EEC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28861F3A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514C4111" w14:textId="4AB671E2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Retrieve uploaded videos from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A68CDD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1ACCFE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5DB17A6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7CB0DFC9" w14:textId="1400BCB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9C6159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65CF747C" w14:textId="2F53FB4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presentation videos on the genome display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62B49C8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45E6AF7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DE5D40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502DC31" w14:textId="2E43DED8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0F1A1A6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222E9B50" w14:textId="718B1F1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login/register pages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7109021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1A1DE6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39DE2282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19DEB031" w14:textId="1BFA3B60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7ABAD57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82163EA" w14:textId="22DEEC94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Create login/register routes on the API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5402C0E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08AE4C6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21B6155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15E539F" w14:textId="24CCEC9F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189A650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260DCFA" w14:textId="5E0B396C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Validate only when the username is the same as Torre genome to edit/upload presentation video</w:t>
            </w:r>
          </w:p>
        </w:tc>
        <w:tc>
          <w:tcPr>
            <w:tcW w:w="2559" w:type="dxa"/>
            <w:shd w:val="clear" w:color="000000" w:fill="F2F2F2"/>
            <w:vAlign w:val="center"/>
          </w:tcPr>
          <w:p w14:paraId="490A2FFF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26E026E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00420B0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00AE80A3" w14:textId="347BFF94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4E5B10E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769F919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62A14E35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614226F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41DC9D4E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78B8430" w14:textId="3A33D8C0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2286A17C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34C8361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7FCF6B1D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534D2D2C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52CAD1B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49DC466D" w14:textId="674C12A3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6ADF059F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45FD2C1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1C90C23A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7877DF1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29B591A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5A08A1B" w14:textId="50CB336A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7977DCEA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5CB7594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00E7DA06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59A3CFA0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7C6116D9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33B67373" w14:textId="10ECE750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  <w:tr w:rsidR="00122CD9" w:rsidRPr="00B460B2" w14:paraId="0167E7A2" w14:textId="77777777" w:rsidTr="00115E48">
        <w:trPr>
          <w:trHeight w:val="576"/>
        </w:trPr>
        <w:tc>
          <w:tcPr>
            <w:tcW w:w="5806" w:type="dxa"/>
            <w:shd w:val="clear" w:color="000000" w:fill="FFFFFF"/>
            <w:vAlign w:val="center"/>
          </w:tcPr>
          <w:p w14:paraId="11060EE4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559" w:type="dxa"/>
            <w:shd w:val="clear" w:color="000000" w:fill="F2F2F2"/>
            <w:vAlign w:val="center"/>
          </w:tcPr>
          <w:p w14:paraId="3075F6C7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700" w:type="dxa"/>
            <w:shd w:val="clear" w:color="000000" w:fill="F2F2F2"/>
            <w:vAlign w:val="center"/>
          </w:tcPr>
          <w:p w14:paraId="388901BE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shd w:val="clear" w:color="000000" w:fill="EAEEF3"/>
            <w:vAlign w:val="center"/>
          </w:tcPr>
          <w:p w14:paraId="7B149A81" w14:textId="77777777" w:rsidR="00122CD9" w:rsidRPr="00B460B2" w:rsidRDefault="00122CD9" w:rsidP="00122CD9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800" w:type="dxa"/>
            <w:shd w:val="clear" w:color="000000" w:fill="EAEEF3"/>
            <w:vAlign w:val="center"/>
          </w:tcPr>
          <w:p w14:paraId="607847D0" w14:textId="7F930B92" w:rsidR="00122CD9" w:rsidRDefault="00122CD9" w:rsidP="00122CD9">
            <w:pPr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Pending</w:t>
            </w:r>
          </w:p>
        </w:tc>
      </w:tr>
    </w:tbl>
    <w:p w14:paraId="3C68BBA1" w14:textId="77777777" w:rsidR="00436154" w:rsidRDefault="00436154" w:rsidP="00B460B2">
      <w:pPr>
        <w:rPr>
          <w:rFonts w:cs="Arial"/>
          <w:b/>
          <w:noProof/>
          <w:color w:val="808080" w:themeColor="background1" w:themeShade="80"/>
          <w:sz w:val="36"/>
        </w:rPr>
        <w:sectPr w:rsidR="00436154" w:rsidSect="0043615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14:paraId="6E26D549" w14:textId="77777777" w:rsidR="006B5ECE" w:rsidRPr="00491059" w:rsidRDefault="006B5ECE" w:rsidP="00D4300C"/>
    <w:sectPr w:rsidR="006B5ECE" w:rsidRPr="00491059" w:rsidSect="00E70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6162E" w14:textId="77777777" w:rsidR="00CE64B1" w:rsidRDefault="00CE64B1" w:rsidP="00D4300C">
      <w:r>
        <w:separator/>
      </w:r>
    </w:p>
  </w:endnote>
  <w:endnote w:type="continuationSeparator" w:id="0">
    <w:p w14:paraId="09C91FEF" w14:textId="77777777" w:rsidR="00CE64B1" w:rsidRDefault="00CE64B1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DDB17C" w14:textId="77777777" w:rsidR="00D7230F" w:rsidRDefault="00D7230F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EEB9CA" w14:textId="77777777" w:rsidR="00D7230F" w:rsidRDefault="00D7230F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142B" w14:textId="77777777" w:rsidR="00D7230F" w:rsidRDefault="00D7230F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CD17" w14:textId="77777777" w:rsidR="00105B1A" w:rsidRDefault="0010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CD8C8" w14:textId="77777777" w:rsidR="00CE64B1" w:rsidRDefault="00CE64B1" w:rsidP="00D4300C">
      <w:r>
        <w:separator/>
      </w:r>
    </w:p>
  </w:footnote>
  <w:footnote w:type="continuationSeparator" w:id="0">
    <w:p w14:paraId="7EB185D6" w14:textId="77777777" w:rsidR="00CE64B1" w:rsidRDefault="00CE64B1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805DE" w14:textId="77777777" w:rsidR="00105B1A" w:rsidRDefault="00105B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D4B64" w14:textId="77777777" w:rsidR="00105B1A" w:rsidRDefault="00105B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C79B1" w14:textId="77777777" w:rsidR="00105B1A" w:rsidRDefault="0010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48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93250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05B1A"/>
    <w:rsid w:val="00111C4F"/>
    <w:rsid w:val="00115E48"/>
    <w:rsid w:val="00121D51"/>
    <w:rsid w:val="00122CD9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731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47C7"/>
    <w:rsid w:val="004B4C32"/>
    <w:rsid w:val="004D59AF"/>
    <w:rsid w:val="004E7C78"/>
    <w:rsid w:val="004F1A3A"/>
    <w:rsid w:val="00512412"/>
    <w:rsid w:val="00513CF6"/>
    <w:rsid w:val="0052757A"/>
    <w:rsid w:val="00531F82"/>
    <w:rsid w:val="00535D78"/>
    <w:rsid w:val="00542FAE"/>
    <w:rsid w:val="00547183"/>
    <w:rsid w:val="00557283"/>
    <w:rsid w:val="00557C38"/>
    <w:rsid w:val="005609E9"/>
    <w:rsid w:val="00587470"/>
    <w:rsid w:val="0059408D"/>
    <w:rsid w:val="0059715B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46DBD"/>
    <w:rsid w:val="00951F56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A5C51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B52C1"/>
    <w:rsid w:val="00BC38F6"/>
    <w:rsid w:val="00BC7F9D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CE64B1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0051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222EA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1117C6"/>
  <w15:docId w15:val="{7D742A2A-BE80-4A15-AB38-9CC67F6C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IC-Simple-Project-Plan-Template-10646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2F23F-C820-4D36-A72C-FC95E224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IC-Simple-Project-Plan-Template-10646_WORD</Template>
  <TotalTime>606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Suarez Calles</dc:creator>
  <cp:keywords/>
  <dc:description/>
  <cp:lastModifiedBy>Marcos Suarez Calles</cp:lastModifiedBy>
  <cp:revision>5</cp:revision>
  <cp:lastPrinted>2018-12-11T20:33:00Z</cp:lastPrinted>
  <dcterms:created xsi:type="dcterms:W3CDTF">2021-05-22T18:17:00Z</dcterms:created>
  <dcterms:modified xsi:type="dcterms:W3CDTF">2021-05-23T04:23:00Z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